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BEE3892" w14:textId="77777777" w:rsidTr="001E0877">
        <w:tc>
          <w:tcPr>
            <w:tcW w:w="7650" w:type="dxa"/>
          </w:tcPr>
          <w:p w14:paraId="797D9380" w14:textId="77777777" w:rsidR="002B2D13" w:rsidRPr="00D60069" w:rsidRDefault="00544D17">
            <w:pPr>
              <w:pStyle w:val="Title"/>
            </w:pPr>
            <w:sdt>
              <w:sdtPr>
                <w:id w:val="-1086378735"/>
                <w:placeholder>
                  <w:docPart w:val="F32B2BFE8BC14297BB882376FEE1178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190806C" w14:textId="232D9198" w:rsidR="00D62E01" w:rsidRPr="00D60069" w:rsidRDefault="00A92E59" w:rsidP="00A92E59">
            <w:pPr>
              <w:pStyle w:val="Heading3"/>
              <w:jc w:val="center"/>
            </w:pPr>
            <w:r>
              <w:t xml:space="preserve">                                4</w:t>
            </w:r>
            <w:r w:rsidR="00085C00">
              <w:t>/</w:t>
            </w:r>
            <w:r>
              <w:t>19</w:t>
            </w:r>
            <w:r w:rsidR="00085C00">
              <w:t>/202</w:t>
            </w:r>
            <w:r>
              <w:t xml:space="preserve">2  </w:t>
            </w:r>
          </w:p>
          <w:p w14:paraId="7F9B90DD" w14:textId="2CD26B26" w:rsidR="00D62E01" w:rsidRPr="00D60069" w:rsidRDefault="00A92E59">
            <w:pPr>
              <w:pStyle w:val="Heading3"/>
            </w:pPr>
            <w:r>
              <w:t>6</w:t>
            </w:r>
            <w:r w:rsidR="00085C00">
              <w:t>:00 p.m.</w:t>
            </w:r>
          </w:p>
          <w:p w14:paraId="0E116221" w14:textId="77777777" w:rsidR="002B2D13" w:rsidRPr="00D60069" w:rsidRDefault="00085C00" w:rsidP="00D62E01">
            <w:pPr>
              <w:pStyle w:val="Heading3"/>
            </w:pPr>
            <w:r>
              <w:t>Webex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BB3D7A" w14:paraId="74AA0EC7" w14:textId="77777777" w:rsidTr="00E048B4">
        <w:sdt>
          <w:sdtPr>
            <w:rPr>
              <w:sz w:val="18"/>
              <w:szCs w:val="18"/>
            </w:rPr>
            <w:id w:val="834805806"/>
            <w:placeholder>
              <w:docPart w:val="E74A81201B964BF99974EFC94B9AC0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0CFD15CE" w14:textId="77777777" w:rsidR="002B2D13" w:rsidRPr="00BB3D7A" w:rsidRDefault="006344A8" w:rsidP="00D60069">
                <w:pPr>
                  <w:pStyle w:val="Heading2"/>
                  <w:spacing w:after="80"/>
                  <w:outlineLvl w:val="1"/>
                  <w:rPr>
                    <w:sz w:val="18"/>
                    <w:szCs w:val="18"/>
                  </w:rPr>
                </w:pPr>
                <w:r w:rsidRPr="00BB3D7A">
                  <w:rPr>
                    <w:sz w:val="18"/>
                    <w:szCs w:val="18"/>
                  </w:rPr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43A2E5D" w14:textId="77777777" w:rsidR="002B2D13" w:rsidRPr="00BB3D7A" w:rsidRDefault="00085C00" w:rsidP="00D60069">
            <w:pPr>
              <w:spacing w:after="80"/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Avani Chandratre</w:t>
            </w:r>
          </w:p>
        </w:tc>
        <w:tc>
          <w:tcPr>
            <w:tcW w:w="1779" w:type="dxa"/>
            <w:tcMar>
              <w:top w:w="144" w:type="dxa"/>
            </w:tcMar>
          </w:tcPr>
          <w:p w14:paraId="27119E46" w14:textId="77777777" w:rsidR="002B2D13" w:rsidRPr="00BB3D7A" w:rsidRDefault="00544D17" w:rsidP="00D60069">
            <w:pPr>
              <w:pStyle w:val="Heading2"/>
              <w:spacing w:after="80"/>
              <w:outlineLvl w:val="1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42851289"/>
                <w:placeholder>
                  <w:docPart w:val="DB39230343B442469DB8AD6267CB40C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BB3D7A">
                  <w:rPr>
                    <w:sz w:val="18"/>
                    <w:szCs w:val="18"/>
                  </w:rPr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9F199E6" w14:textId="77777777" w:rsidR="002B2D13" w:rsidRPr="00BB3D7A" w:rsidRDefault="00085C00" w:rsidP="00D60069">
            <w:pPr>
              <w:spacing w:after="80"/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Webex</w:t>
            </w:r>
          </w:p>
        </w:tc>
      </w:tr>
      <w:tr w:rsidR="002B2D13" w:rsidRPr="00BB3D7A" w14:paraId="54199B5B" w14:textId="77777777" w:rsidTr="00E048B4">
        <w:sdt>
          <w:sdtPr>
            <w:rPr>
              <w:sz w:val="18"/>
              <w:szCs w:val="18"/>
            </w:rPr>
            <w:id w:val="-906145096"/>
            <w:placeholder>
              <w:docPart w:val="83ACBE01FD244F3092B7A0F02DCACC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B05DCA8" w14:textId="77777777" w:rsidR="002B2D13" w:rsidRPr="00BB3D7A" w:rsidRDefault="006344A8" w:rsidP="00D60069">
                <w:pPr>
                  <w:pStyle w:val="Heading2"/>
                  <w:spacing w:after="80"/>
                  <w:outlineLvl w:val="1"/>
                  <w:rPr>
                    <w:sz w:val="18"/>
                    <w:szCs w:val="18"/>
                  </w:rPr>
                </w:pPr>
                <w:r w:rsidRPr="00BB3D7A">
                  <w:rPr>
                    <w:sz w:val="18"/>
                    <w:szCs w:val="18"/>
                  </w:rPr>
                  <w:t>Facilitator:</w:t>
                </w:r>
              </w:p>
            </w:tc>
          </w:sdtContent>
        </w:sdt>
        <w:tc>
          <w:tcPr>
            <w:tcW w:w="3184" w:type="dxa"/>
          </w:tcPr>
          <w:p w14:paraId="6AEEF651" w14:textId="23B630C6" w:rsidR="002B2D13" w:rsidRPr="00BB3D7A" w:rsidRDefault="00A92E59" w:rsidP="00D60069">
            <w:pPr>
              <w:spacing w:after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Abanoub Ibrahim</w:t>
            </w:r>
          </w:p>
        </w:tc>
        <w:tc>
          <w:tcPr>
            <w:tcW w:w="1779" w:type="dxa"/>
          </w:tcPr>
          <w:p w14:paraId="6C6C60BB" w14:textId="77777777" w:rsidR="002B2D13" w:rsidRPr="00BB3D7A" w:rsidRDefault="00544D17" w:rsidP="00D60069">
            <w:pPr>
              <w:pStyle w:val="Heading2"/>
              <w:spacing w:after="80"/>
              <w:outlineLvl w:val="1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95647141"/>
                <w:placeholder>
                  <w:docPart w:val="728D24EB19F1405C9A013D1638F84FE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BB3D7A">
                  <w:rPr>
                    <w:sz w:val="18"/>
                    <w:szCs w:val="18"/>
                  </w:rPr>
                  <w:t>Note taker:</w:t>
                </w:r>
              </w:sdtContent>
            </w:sdt>
          </w:p>
        </w:tc>
        <w:tc>
          <w:tcPr>
            <w:tcW w:w="3315" w:type="dxa"/>
          </w:tcPr>
          <w:p w14:paraId="14C7E7F0" w14:textId="207474A8" w:rsidR="002B2D13" w:rsidRPr="00BB3D7A" w:rsidRDefault="00A92E59" w:rsidP="00D60069">
            <w:pPr>
              <w:spacing w:after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Abanoub ibrahim</w:t>
            </w:r>
          </w:p>
        </w:tc>
      </w:tr>
      <w:tr w:rsidR="002B2D13" w:rsidRPr="00BB3D7A" w14:paraId="5325820A" w14:textId="77777777" w:rsidTr="00E048B4">
        <w:tc>
          <w:tcPr>
            <w:tcW w:w="1946" w:type="dxa"/>
          </w:tcPr>
          <w:p w14:paraId="7569E299" w14:textId="77777777" w:rsidR="002B2D13" w:rsidRPr="00BB3D7A" w:rsidRDefault="00544D17" w:rsidP="00D60069">
            <w:pPr>
              <w:pStyle w:val="Heading2"/>
              <w:spacing w:after="80"/>
              <w:outlineLvl w:val="1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32768380"/>
                <w:placeholder>
                  <w:docPart w:val="C8D9D4302AB0484DA0047CECBB6D24B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BB3D7A">
                  <w:rPr>
                    <w:sz w:val="18"/>
                    <w:szCs w:val="18"/>
                  </w:rPr>
                  <w:t>Timekeeper:</w:t>
                </w:r>
              </w:sdtContent>
            </w:sdt>
          </w:p>
        </w:tc>
        <w:tc>
          <w:tcPr>
            <w:tcW w:w="3184" w:type="dxa"/>
          </w:tcPr>
          <w:p w14:paraId="7A27010A" w14:textId="52E61AF4" w:rsidR="002B2D13" w:rsidRPr="00BB3D7A" w:rsidRDefault="00A92E59" w:rsidP="00D60069">
            <w:pPr>
              <w:spacing w:after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Abanoub ibrahim</w:t>
            </w:r>
          </w:p>
        </w:tc>
        <w:tc>
          <w:tcPr>
            <w:tcW w:w="1779" w:type="dxa"/>
          </w:tcPr>
          <w:p w14:paraId="455FC768" w14:textId="77777777" w:rsidR="002B2D13" w:rsidRPr="00BB3D7A" w:rsidRDefault="002B2D13" w:rsidP="00D60069">
            <w:pPr>
              <w:pStyle w:val="Heading2"/>
              <w:spacing w:after="80"/>
              <w:outlineLvl w:val="1"/>
              <w:rPr>
                <w:sz w:val="18"/>
                <w:szCs w:val="18"/>
              </w:rPr>
            </w:pPr>
          </w:p>
        </w:tc>
        <w:tc>
          <w:tcPr>
            <w:tcW w:w="3315" w:type="dxa"/>
          </w:tcPr>
          <w:p w14:paraId="0671B47B" w14:textId="77777777" w:rsidR="002B2D13" w:rsidRPr="00BB3D7A" w:rsidRDefault="002B2D13" w:rsidP="00D60069">
            <w:pPr>
              <w:spacing w:after="80"/>
              <w:rPr>
                <w:sz w:val="18"/>
                <w:szCs w:val="18"/>
              </w:rPr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BB3D7A" w14:paraId="111EA741" w14:textId="77777777" w:rsidTr="00E048B4">
        <w:tc>
          <w:tcPr>
            <w:tcW w:w="1980" w:type="dxa"/>
            <w:tcMar>
              <w:top w:w="144" w:type="dxa"/>
            </w:tcMar>
          </w:tcPr>
          <w:p w14:paraId="60FA8BAD" w14:textId="77777777" w:rsidR="002B2D13" w:rsidRPr="00BB3D7A" w:rsidRDefault="00544D17">
            <w:pPr>
              <w:pStyle w:val="Heading2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643469904"/>
                <w:placeholder>
                  <w:docPart w:val="6C3A7044236B42D198B4D6703EFC235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BB3D7A">
                  <w:rPr>
                    <w:sz w:val="18"/>
                    <w:szCs w:val="18"/>
                  </w:rPr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6CD6815" w14:textId="2805F817" w:rsidR="002B2D13" w:rsidRPr="00BB3D7A" w:rsidRDefault="00A92E59" w:rsidP="00D62E01">
            <w:pPr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vani Chandratre</w:t>
            </w:r>
            <w:r w:rsidR="00085C00" w:rsidRPr="00BB3D7A">
              <w:rPr>
                <w:sz w:val="18"/>
                <w:szCs w:val="18"/>
              </w:rPr>
              <w:t>, Aliyah Mohammed</w:t>
            </w:r>
            <w:r w:rsidR="00572233" w:rsidRPr="00BB3D7A">
              <w:rPr>
                <w:sz w:val="18"/>
                <w:szCs w:val="18"/>
              </w:rPr>
              <w:t>, Johann Winter</w:t>
            </w:r>
          </w:p>
        </w:tc>
      </w:tr>
      <w:tr w:rsidR="002B2D13" w:rsidRPr="00BB3D7A" w14:paraId="355629C1" w14:textId="77777777" w:rsidTr="00E048B4">
        <w:tc>
          <w:tcPr>
            <w:tcW w:w="1980" w:type="dxa"/>
          </w:tcPr>
          <w:p w14:paraId="60030FE0" w14:textId="77777777" w:rsidR="002B2D13" w:rsidRPr="00BB3D7A" w:rsidRDefault="00544D17">
            <w:pPr>
              <w:pStyle w:val="Heading2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55275818"/>
                <w:placeholder>
                  <w:docPart w:val="A87A3FFF09B9451899B55B267B8285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BB3D7A">
                  <w:rPr>
                    <w:sz w:val="18"/>
                    <w:szCs w:val="18"/>
                  </w:rPr>
                  <w:t>Please read:</w:t>
                </w:r>
              </w:sdtContent>
            </w:sdt>
          </w:p>
        </w:tc>
        <w:tc>
          <w:tcPr>
            <w:tcW w:w="8244" w:type="dxa"/>
          </w:tcPr>
          <w:p w14:paraId="7084E51B" w14:textId="2B6CE7AF" w:rsidR="002B2D13" w:rsidRPr="00BB3D7A" w:rsidRDefault="000C06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slides and practice </w:t>
            </w:r>
          </w:p>
        </w:tc>
      </w:tr>
      <w:tr w:rsidR="002B2D13" w:rsidRPr="00BB3D7A" w14:paraId="3AF01454" w14:textId="77777777" w:rsidTr="00E048B4">
        <w:tc>
          <w:tcPr>
            <w:tcW w:w="1980" w:type="dxa"/>
          </w:tcPr>
          <w:p w14:paraId="458CAF26" w14:textId="77777777" w:rsidR="002B2D13" w:rsidRPr="00BB3D7A" w:rsidRDefault="00544D17">
            <w:pPr>
              <w:pStyle w:val="Heading2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81237791"/>
                <w:placeholder>
                  <w:docPart w:val="FC67E5EB31AD4A2894E59EFCF5D4BF9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BB3D7A">
                  <w:rPr>
                    <w:sz w:val="18"/>
                    <w:szCs w:val="18"/>
                  </w:rPr>
                  <w:t>Please bring:</w:t>
                </w:r>
              </w:sdtContent>
            </w:sdt>
          </w:p>
        </w:tc>
        <w:tc>
          <w:tcPr>
            <w:tcW w:w="8244" w:type="dxa"/>
          </w:tcPr>
          <w:p w14:paraId="41281D12" w14:textId="77777777" w:rsidR="002B2D13" w:rsidRPr="00BB3D7A" w:rsidRDefault="00085C00" w:rsidP="00D62E01">
            <w:pPr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n/a</w:t>
            </w:r>
          </w:p>
        </w:tc>
      </w:tr>
    </w:tbl>
    <w:sdt>
      <w:sdtPr>
        <w:id w:val="-2901889"/>
        <w:placeholder>
          <w:docPart w:val="307967EFDBCD4E98B6AFBC9C0A6AE5AA"/>
        </w:placeholder>
        <w:temporary/>
        <w:showingPlcHdr/>
        <w15:appearance w15:val="hidden"/>
      </w:sdtPr>
      <w:sdtEndPr/>
      <w:sdtContent>
        <w:p w14:paraId="2748BDB9" w14:textId="77777777" w:rsidR="002B2D13" w:rsidRPr="00D60069" w:rsidRDefault="006344A8">
          <w:pPr>
            <w:pStyle w:val="Heading1"/>
          </w:pPr>
          <w:r w:rsidRPr="00BB3D7A">
            <w:rPr>
              <w:sz w:val="24"/>
              <w:szCs w:val="24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BB3D7A" w14:paraId="2AE66C8F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2CA32891" w14:textId="1A2E2221" w:rsidR="002B2D13" w:rsidRPr="00BB3D7A" w:rsidRDefault="00544D17" w:rsidP="00036A01">
            <w:pPr>
              <w:pStyle w:val="Heading2"/>
              <w:tabs>
                <w:tab w:val="left" w:pos="1560"/>
              </w:tabs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0904773"/>
                <w:placeholder>
                  <w:docPart w:val="D67B2A8F0082413E9CCA5BE9F54E03F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BB3D7A">
                  <w:rPr>
                    <w:sz w:val="18"/>
                    <w:szCs w:val="18"/>
                  </w:rPr>
                  <w:t>Agenda item:</w:t>
                </w:r>
              </w:sdtContent>
            </w:sdt>
            <w:r w:rsidR="00036A01">
              <w:rPr>
                <w:sz w:val="18"/>
                <w:szCs w:val="18"/>
              </w:rPr>
              <w:tab/>
            </w:r>
          </w:p>
        </w:tc>
        <w:tc>
          <w:tcPr>
            <w:tcW w:w="4970" w:type="dxa"/>
          </w:tcPr>
          <w:p w14:paraId="0A580BA9" w14:textId="3B606A82" w:rsidR="002B2D13" w:rsidRPr="00BB3D7A" w:rsidRDefault="00036A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Considering key points of presentations </w:t>
            </w:r>
          </w:p>
        </w:tc>
        <w:tc>
          <w:tcPr>
            <w:tcW w:w="1324" w:type="dxa"/>
          </w:tcPr>
          <w:p w14:paraId="6EC402B9" w14:textId="77777777" w:rsidR="002B2D13" w:rsidRPr="00BB3D7A" w:rsidRDefault="00544D17">
            <w:pPr>
              <w:pStyle w:val="Heading2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37199064"/>
                <w:placeholder>
                  <w:docPart w:val="A88F708AFCE14775BAFB60D800A8F2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BB3D7A">
                  <w:rPr>
                    <w:sz w:val="18"/>
                    <w:szCs w:val="18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70A9531D" w14:textId="0A1232B0" w:rsidR="002B2D13" w:rsidRPr="00BB3D7A" w:rsidRDefault="00137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Abanoub ibrahim, Avani Chandratre, johann winter, Aliyah Mohammed </w:t>
            </w:r>
          </w:p>
        </w:tc>
      </w:tr>
    </w:tbl>
    <w:p w14:paraId="64DF6883" w14:textId="77777777" w:rsidR="002B2D13" w:rsidRPr="00BB3D7A" w:rsidRDefault="00544D17">
      <w:pPr>
        <w:pStyle w:val="Heading4"/>
        <w:rPr>
          <w:sz w:val="18"/>
          <w:szCs w:val="18"/>
        </w:rPr>
      </w:pPr>
      <w:sdt>
        <w:sdtPr>
          <w:rPr>
            <w:sz w:val="18"/>
            <w:szCs w:val="18"/>
          </w:rPr>
          <w:id w:val="-391195506"/>
          <w:placeholder>
            <w:docPart w:val="119B0FBB2DC04872BCE2FE4B30F5730C"/>
          </w:placeholder>
          <w:temporary/>
          <w:showingPlcHdr/>
          <w15:appearance w15:val="hidden"/>
        </w:sdtPr>
        <w:sdtEndPr/>
        <w:sdtContent>
          <w:r w:rsidR="006344A8" w:rsidRPr="00BB3D7A">
            <w:rPr>
              <w:sz w:val="18"/>
              <w:szCs w:val="18"/>
            </w:rPr>
            <w:t>Discussion:</w:t>
          </w:r>
        </w:sdtContent>
      </w:sdt>
    </w:p>
    <w:p w14:paraId="07369847" w14:textId="00188C90" w:rsidR="002B2D13" w:rsidRPr="00BB3D7A" w:rsidRDefault="00137B89" w:rsidP="00137B89">
      <w:pPr>
        <w:rPr>
          <w:sz w:val="18"/>
          <w:szCs w:val="18"/>
        </w:rPr>
      </w:pPr>
      <w:r>
        <w:rPr>
          <w:sz w:val="18"/>
          <w:szCs w:val="18"/>
        </w:rPr>
        <w:t xml:space="preserve">Worked as a team on our slides and </w:t>
      </w:r>
      <w:r w:rsidR="00036A01">
        <w:rPr>
          <w:sz w:val="18"/>
          <w:szCs w:val="18"/>
        </w:rPr>
        <w:t>practicing the presentation.</w:t>
      </w:r>
    </w:p>
    <w:p w14:paraId="4A93AF8E" w14:textId="7E2DB5B5" w:rsidR="00D62E01" w:rsidRPr="00BB3D7A" w:rsidRDefault="00572233" w:rsidP="000C06CA">
      <w:pPr>
        <w:rPr>
          <w:sz w:val="18"/>
          <w:szCs w:val="18"/>
        </w:rPr>
      </w:pPr>
      <w:r w:rsidRPr="00BB3D7A">
        <w:rPr>
          <w:sz w:val="18"/>
          <w:szCs w:val="18"/>
        </w:rPr>
        <w:t>Schedule Webex meetings on Tuesdays</w:t>
      </w:r>
      <w:r w:rsidR="00036A01">
        <w:rPr>
          <w:sz w:val="18"/>
          <w:szCs w:val="18"/>
        </w:rPr>
        <w:t xml:space="preserve"> 26th</w:t>
      </w:r>
      <w:r w:rsidRPr="00BB3D7A">
        <w:rPr>
          <w:sz w:val="18"/>
          <w:szCs w:val="18"/>
        </w:rPr>
        <w:t xml:space="preserve"> at </w:t>
      </w:r>
      <w:r w:rsidR="00036A01">
        <w:rPr>
          <w:sz w:val="18"/>
          <w:szCs w:val="18"/>
        </w:rPr>
        <w:t>2:30</w:t>
      </w:r>
      <w:r w:rsidRPr="00BB3D7A">
        <w:rPr>
          <w:sz w:val="18"/>
          <w:szCs w:val="18"/>
        </w:rPr>
        <w:t>p.m.</w:t>
      </w:r>
      <w:bookmarkStart w:id="2" w:name="MinuteDiscussion"/>
      <w:bookmarkStart w:id="3" w:name="MinuteActionItems"/>
      <w:bookmarkEnd w:id="2"/>
      <w:bookmarkEnd w:id="3"/>
      <w:bookmarkEnd w:id="1"/>
    </w:p>
    <w:p w14:paraId="2F42C341" w14:textId="77777777" w:rsidR="00D62E01" w:rsidRPr="00BB3D7A" w:rsidRDefault="00544D17" w:rsidP="00D62E01">
      <w:pPr>
        <w:pStyle w:val="Heading4"/>
        <w:rPr>
          <w:sz w:val="18"/>
          <w:szCs w:val="18"/>
        </w:rPr>
      </w:pPr>
      <w:sdt>
        <w:sdtPr>
          <w:rPr>
            <w:sz w:val="18"/>
            <w:szCs w:val="18"/>
          </w:rPr>
          <w:id w:val="-1295436725"/>
          <w:placeholder>
            <w:docPart w:val="F443D8D919894D22AAF3840B408F2A96"/>
          </w:placeholder>
          <w:temporary/>
          <w:showingPlcHdr/>
          <w15:appearance w15:val="hidden"/>
        </w:sdtPr>
        <w:sdtEndPr/>
        <w:sdtContent>
          <w:r w:rsidR="00D62E01" w:rsidRPr="00BB3D7A">
            <w:rPr>
              <w:sz w:val="18"/>
              <w:szCs w:val="18"/>
            </w:rPr>
            <w:t>Conclusions:</w:t>
          </w:r>
        </w:sdtContent>
      </w:sdt>
    </w:p>
    <w:p w14:paraId="2F4954AE" w14:textId="7081BF98" w:rsidR="00D62E01" w:rsidRPr="00BB3D7A" w:rsidRDefault="00F12EA4" w:rsidP="00D62E01">
      <w:pPr>
        <w:rPr>
          <w:sz w:val="18"/>
          <w:szCs w:val="18"/>
        </w:rPr>
      </w:pPr>
      <w:r>
        <w:rPr>
          <w:sz w:val="18"/>
          <w:szCs w:val="18"/>
        </w:rPr>
        <w:t>We decided who’s going to work on the slides we have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BB3D7A" w14:paraId="4716C077" w14:textId="77777777" w:rsidTr="001E0877">
        <w:trPr>
          <w:tblHeader/>
        </w:trPr>
        <w:tc>
          <w:tcPr>
            <w:tcW w:w="5310" w:type="dxa"/>
            <w:vAlign w:val="bottom"/>
          </w:tcPr>
          <w:p w14:paraId="2B42564D" w14:textId="77777777" w:rsidR="00D60069" w:rsidRPr="00BB3D7A" w:rsidRDefault="00544D17" w:rsidP="00284200">
            <w:pPr>
              <w:pStyle w:val="Heading2"/>
              <w:spacing w:after="80"/>
              <w:outlineLvl w:val="1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76775990"/>
                <w:placeholder>
                  <w:docPart w:val="34DC6A31B6074FD89D96D490B34306E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BB3D7A">
                  <w:rPr>
                    <w:sz w:val="18"/>
                    <w:szCs w:val="18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2AF59F91" w14:textId="77777777" w:rsidR="00D60069" w:rsidRPr="00BB3D7A" w:rsidRDefault="00544D17" w:rsidP="00284200">
            <w:pPr>
              <w:pStyle w:val="Heading2"/>
              <w:spacing w:after="80"/>
              <w:outlineLvl w:val="1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78569795"/>
                <w:placeholder>
                  <w:docPart w:val="BCB0EA9E0AF34D8CA83B2F6E32C91FF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BB3D7A">
                  <w:rPr>
                    <w:sz w:val="18"/>
                    <w:szCs w:val="18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2BF73E1E" w14:textId="77777777" w:rsidR="00D60069" w:rsidRPr="00BB3D7A" w:rsidRDefault="00544D17" w:rsidP="00284200">
            <w:pPr>
              <w:pStyle w:val="Heading2"/>
              <w:spacing w:after="80"/>
              <w:outlineLvl w:val="1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74196117"/>
                <w:placeholder>
                  <w:docPart w:val="F83530B51D1E4A1D967194F410D9980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BB3D7A">
                  <w:rPr>
                    <w:sz w:val="18"/>
                    <w:szCs w:val="18"/>
                  </w:rPr>
                  <w:t>Deadline</w:t>
                </w:r>
              </w:sdtContent>
            </w:sdt>
          </w:p>
        </w:tc>
      </w:tr>
      <w:tr w:rsidR="00D60069" w:rsidRPr="00BB3D7A" w14:paraId="55EA50EC" w14:textId="77777777" w:rsidTr="00BB3D7A">
        <w:tc>
          <w:tcPr>
            <w:tcW w:w="5310" w:type="dxa"/>
          </w:tcPr>
          <w:p w14:paraId="30161B73" w14:textId="44DE482F" w:rsidR="00D60069" w:rsidRDefault="00987844" w:rsidP="00284200">
            <w:pPr>
              <w:pStyle w:val="ListBullet"/>
              <w:spacing w:after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Worked on Technical approach and the benefits of for </w:t>
            </w:r>
          </w:p>
          <w:p w14:paraId="4EE27E94" w14:textId="5B3E2E37" w:rsidR="00987844" w:rsidRPr="00BB3D7A" w:rsidRDefault="00987844" w:rsidP="00284200">
            <w:pPr>
              <w:pStyle w:val="ListBullet"/>
              <w:spacing w:after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 migration.</w:t>
            </w:r>
          </w:p>
        </w:tc>
        <w:tc>
          <w:tcPr>
            <w:tcW w:w="3060" w:type="dxa"/>
          </w:tcPr>
          <w:p w14:paraId="621EDC70" w14:textId="77777777" w:rsidR="00D60069" w:rsidRPr="00BB3D7A" w:rsidRDefault="00AF20ED" w:rsidP="00284200">
            <w:pPr>
              <w:spacing w:after="80"/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Abanoub Ibrahim</w:t>
            </w:r>
          </w:p>
        </w:tc>
        <w:tc>
          <w:tcPr>
            <w:tcW w:w="1854" w:type="dxa"/>
          </w:tcPr>
          <w:p w14:paraId="54FBAB5F" w14:textId="73E1D008" w:rsidR="00D60069" w:rsidRPr="00BB3D7A" w:rsidRDefault="00AF20ED" w:rsidP="00284200">
            <w:pPr>
              <w:spacing w:after="80"/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4/</w:t>
            </w:r>
            <w:r w:rsidR="00F12EA4">
              <w:rPr>
                <w:sz w:val="18"/>
                <w:szCs w:val="18"/>
              </w:rPr>
              <w:t>26</w:t>
            </w:r>
            <w:r w:rsidRPr="00BB3D7A">
              <w:rPr>
                <w:sz w:val="18"/>
                <w:szCs w:val="18"/>
              </w:rPr>
              <w:t>/2022</w:t>
            </w:r>
          </w:p>
        </w:tc>
      </w:tr>
      <w:tr w:rsidR="00D60069" w:rsidRPr="00BB3D7A" w14:paraId="4F76AAF7" w14:textId="77777777" w:rsidTr="00BB3D7A">
        <w:tc>
          <w:tcPr>
            <w:tcW w:w="5310" w:type="dxa"/>
          </w:tcPr>
          <w:p w14:paraId="192F5FC7" w14:textId="77777777" w:rsidR="00D60069" w:rsidRPr="00BB3D7A" w:rsidRDefault="00AF20ED" w:rsidP="00284200">
            <w:pPr>
              <w:pStyle w:val="ListBullet"/>
              <w:spacing w:after="80"/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Research cloud application management services</w:t>
            </w:r>
          </w:p>
        </w:tc>
        <w:tc>
          <w:tcPr>
            <w:tcW w:w="3060" w:type="dxa"/>
          </w:tcPr>
          <w:p w14:paraId="497A1A4D" w14:textId="77777777" w:rsidR="00D60069" w:rsidRPr="00BB3D7A" w:rsidRDefault="00AF20ED" w:rsidP="00284200">
            <w:pPr>
              <w:spacing w:after="80"/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Aliyah Mohammed</w:t>
            </w:r>
          </w:p>
        </w:tc>
        <w:tc>
          <w:tcPr>
            <w:tcW w:w="1854" w:type="dxa"/>
            <w:tcBorders>
              <w:left w:val="nil"/>
            </w:tcBorders>
          </w:tcPr>
          <w:p w14:paraId="6C4FE0F9" w14:textId="0B5BB731" w:rsidR="00D60069" w:rsidRPr="00BB3D7A" w:rsidRDefault="00AF20ED" w:rsidP="00284200">
            <w:pPr>
              <w:spacing w:after="80"/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4/</w:t>
            </w:r>
            <w:r w:rsidR="00F12EA4">
              <w:rPr>
                <w:sz w:val="18"/>
                <w:szCs w:val="18"/>
              </w:rPr>
              <w:t>26</w:t>
            </w:r>
            <w:r w:rsidRPr="00BB3D7A">
              <w:rPr>
                <w:sz w:val="18"/>
                <w:szCs w:val="18"/>
              </w:rPr>
              <w:t>/2022</w:t>
            </w:r>
          </w:p>
        </w:tc>
      </w:tr>
      <w:tr w:rsidR="00BB3D7A" w:rsidRPr="00BB3D7A" w14:paraId="0E7AE7D5" w14:textId="77777777" w:rsidTr="00BB3D7A">
        <w:tc>
          <w:tcPr>
            <w:tcW w:w="5310" w:type="dxa"/>
          </w:tcPr>
          <w:p w14:paraId="16899EF9" w14:textId="5397B8DE" w:rsidR="00BB3D7A" w:rsidRPr="00BB3D7A" w:rsidRDefault="001B3755" w:rsidP="00284200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Worked on </w:t>
            </w:r>
            <w:r w:rsidRPr="001B3755">
              <w:rPr>
                <w:rFonts w:ascii="Arial" w:hAnsi="Arial" w:cs="Arial"/>
                <w:color w:val="000000"/>
                <w:sz w:val="18"/>
                <w:szCs w:val="18"/>
              </w:rPr>
              <w:t>Justification for Proposed Work</w:t>
            </w:r>
          </w:p>
        </w:tc>
        <w:tc>
          <w:tcPr>
            <w:tcW w:w="3060" w:type="dxa"/>
          </w:tcPr>
          <w:p w14:paraId="38A476BF" w14:textId="77777777" w:rsidR="00BB3D7A" w:rsidRPr="00BB3D7A" w:rsidRDefault="00BB3D7A" w:rsidP="00284200">
            <w:pPr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Johann Winter</w:t>
            </w:r>
          </w:p>
        </w:tc>
        <w:tc>
          <w:tcPr>
            <w:tcW w:w="1854" w:type="dxa"/>
            <w:tcBorders>
              <w:left w:val="nil"/>
            </w:tcBorders>
          </w:tcPr>
          <w:p w14:paraId="186C5162" w14:textId="068403EE" w:rsidR="00BB3D7A" w:rsidRPr="00BB3D7A" w:rsidRDefault="00BB3D7A" w:rsidP="00284200">
            <w:pPr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4/</w:t>
            </w:r>
            <w:r w:rsidR="00F12EA4">
              <w:rPr>
                <w:sz w:val="18"/>
                <w:szCs w:val="18"/>
              </w:rPr>
              <w:t>26</w:t>
            </w:r>
            <w:r w:rsidRPr="00BB3D7A">
              <w:rPr>
                <w:sz w:val="18"/>
                <w:szCs w:val="18"/>
              </w:rPr>
              <w:t>/2022</w:t>
            </w:r>
          </w:p>
        </w:tc>
      </w:tr>
      <w:tr w:rsidR="00D60069" w:rsidRPr="00BB3D7A" w14:paraId="7DFAEAFE" w14:textId="77777777" w:rsidTr="00BB3D7A">
        <w:tc>
          <w:tcPr>
            <w:tcW w:w="5310" w:type="dxa"/>
            <w:tcMar>
              <w:bottom w:w="288" w:type="dxa"/>
            </w:tcMar>
          </w:tcPr>
          <w:p w14:paraId="1C1C97F2" w14:textId="150C2D97" w:rsidR="00BB3D7A" w:rsidRPr="00BB3D7A" w:rsidRDefault="00987844" w:rsidP="00BB3D7A">
            <w:pPr>
              <w:pStyle w:val="ListBullet"/>
              <w:spacing w:after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Worked on </w:t>
            </w:r>
            <w:r w:rsidR="001B3755">
              <w:rPr>
                <w:sz w:val="18"/>
                <w:szCs w:val="18"/>
              </w:rPr>
              <w:t>Technical Problem</w:t>
            </w:r>
            <w:r>
              <w:rPr>
                <w:sz w:val="18"/>
                <w:szCs w:val="18"/>
              </w:rPr>
              <w:t xml:space="preserve"> and anticipated benefits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0FFDCFEC" w14:textId="77777777" w:rsidR="00D60069" w:rsidRPr="00BB3D7A" w:rsidRDefault="00AF20ED" w:rsidP="00284200">
            <w:pPr>
              <w:spacing w:after="80"/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Avani Chandratre</w:t>
            </w:r>
          </w:p>
        </w:tc>
        <w:tc>
          <w:tcPr>
            <w:tcW w:w="1854" w:type="dxa"/>
            <w:tcBorders>
              <w:left w:val="nil"/>
            </w:tcBorders>
            <w:tcMar>
              <w:bottom w:w="288" w:type="dxa"/>
            </w:tcMar>
          </w:tcPr>
          <w:p w14:paraId="171E3C45" w14:textId="5A9C17D2" w:rsidR="00D60069" w:rsidRPr="00BB3D7A" w:rsidRDefault="00AF20ED" w:rsidP="00284200">
            <w:pPr>
              <w:spacing w:after="80"/>
              <w:rPr>
                <w:sz w:val="18"/>
                <w:szCs w:val="18"/>
              </w:rPr>
            </w:pPr>
            <w:r w:rsidRPr="00BB3D7A">
              <w:rPr>
                <w:sz w:val="18"/>
                <w:szCs w:val="18"/>
              </w:rPr>
              <w:t>4/</w:t>
            </w:r>
            <w:r w:rsidR="00F12EA4">
              <w:rPr>
                <w:sz w:val="18"/>
                <w:szCs w:val="18"/>
              </w:rPr>
              <w:t>26</w:t>
            </w:r>
            <w:r w:rsidRPr="00BB3D7A">
              <w:rPr>
                <w:sz w:val="18"/>
                <w:szCs w:val="18"/>
              </w:rPr>
              <w:t>/2022</w:t>
            </w:r>
          </w:p>
        </w:tc>
      </w:tr>
    </w:tbl>
    <w:p w14:paraId="1E1620DD" w14:textId="77777777" w:rsidR="002B2D13" w:rsidRPr="00D60069" w:rsidRDefault="00544D17">
      <w:pPr>
        <w:pStyle w:val="Heading1"/>
      </w:pPr>
      <w:sdt>
        <w:sdtPr>
          <w:id w:val="-1794281877"/>
          <w:placeholder>
            <w:docPart w:val="5535F43E2E464F79AAF87E6E39172F8C"/>
          </w:placeholder>
          <w:temporary/>
          <w:showingPlcHdr/>
          <w15:appearance w15:val="hidden"/>
        </w:sdtPr>
        <w:sdtEndPr/>
        <w:sdtContent>
          <w:r w:rsidR="006344A8" w:rsidRPr="00BB3D7A">
            <w:rPr>
              <w:sz w:val="24"/>
              <w:szCs w:val="24"/>
            </w:rPr>
            <w:t>Other Information</w:t>
          </w:r>
        </w:sdtContent>
      </w:sdt>
    </w:p>
    <w:p w14:paraId="51F78B3C" w14:textId="77777777" w:rsidR="002B2D13" w:rsidRPr="00BB3D7A" w:rsidRDefault="00544D17">
      <w:pPr>
        <w:pStyle w:val="Heading4"/>
        <w:rPr>
          <w:sz w:val="18"/>
          <w:szCs w:val="18"/>
        </w:rPr>
      </w:pPr>
      <w:sdt>
        <w:sdtPr>
          <w:rPr>
            <w:sz w:val="18"/>
            <w:szCs w:val="18"/>
          </w:rPr>
          <w:id w:val="2125887421"/>
          <w:placeholder>
            <w:docPart w:val="01780CEF26D2484BAC6074E2C112B947"/>
          </w:placeholder>
          <w:temporary/>
          <w:showingPlcHdr/>
          <w15:appearance w15:val="hidden"/>
        </w:sdtPr>
        <w:sdtEndPr/>
        <w:sdtContent>
          <w:r w:rsidR="006344A8" w:rsidRPr="00BB3D7A">
            <w:rPr>
              <w:sz w:val="18"/>
              <w:szCs w:val="18"/>
            </w:rPr>
            <w:t>Observers:</w:t>
          </w:r>
        </w:sdtContent>
      </w:sdt>
    </w:p>
    <w:p w14:paraId="20A56B8B" w14:textId="77777777" w:rsidR="002B2D13" w:rsidRPr="00BB3D7A" w:rsidRDefault="00572233">
      <w:pPr>
        <w:rPr>
          <w:sz w:val="18"/>
          <w:szCs w:val="18"/>
        </w:rPr>
      </w:pPr>
      <w:r w:rsidRPr="00BB3D7A">
        <w:rPr>
          <w:sz w:val="18"/>
          <w:szCs w:val="18"/>
        </w:rPr>
        <w:t>n/a</w:t>
      </w:r>
    </w:p>
    <w:p w14:paraId="051B78CF" w14:textId="77777777" w:rsidR="002B2D13" w:rsidRPr="00BB3D7A" w:rsidRDefault="00544D17">
      <w:pPr>
        <w:pStyle w:val="Heading4"/>
        <w:rPr>
          <w:sz w:val="18"/>
          <w:szCs w:val="18"/>
        </w:rPr>
      </w:pPr>
      <w:sdt>
        <w:sdtPr>
          <w:rPr>
            <w:sz w:val="18"/>
            <w:szCs w:val="18"/>
          </w:rPr>
          <w:id w:val="-671956156"/>
          <w:placeholder>
            <w:docPart w:val="E67F222E3D1843CFBBF125B3430A2CEB"/>
          </w:placeholder>
          <w:temporary/>
          <w:showingPlcHdr/>
          <w15:appearance w15:val="hidden"/>
        </w:sdtPr>
        <w:sdtEndPr/>
        <w:sdtContent>
          <w:r w:rsidR="006344A8" w:rsidRPr="00BB3D7A">
            <w:rPr>
              <w:sz w:val="18"/>
              <w:szCs w:val="18"/>
            </w:rPr>
            <w:t>Resources:</w:t>
          </w:r>
        </w:sdtContent>
      </w:sdt>
    </w:p>
    <w:p w14:paraId="09F6515A" w14:textId="77777777" w:rsidR="002B2D13" w:rsidRPr="00BB3D7A" w:rsidRDefault="00572233">
      <w:pPr>
        <w:rPr>
          <w:sz w:val="18"/>
          <w:szCs w:val="18"/>
        </w:rPr>
      </w:pPr>
      <w:r w:rsidRPr="00BB3D7A">
        <w:rPr>
          <w:sz w:val="18"/>
          <w:szCs w:val="18"/>
        </w:rPr>
        <w:t>n/a</w:t>
      </w:r>
    </w:p>
    <w:p w14:paraId="499BAD5B" w14:textId="77777777" w:rsidR="002B2D13" w:rsidRPr="00BB3D7A" w:rsidRDefault="00544D17">
      <w:pPr>
        <w:pStyle w:val="Heading4"/>
        <w:rPr>
          <w:sz w:val="18"/>
          <w:szCs w:val="18"/>
        </w:rPr>
      </w:pPr>
      <w:sdt>
        <w:sdtPr>
          <w:rPr>
            <w:sz w:val="18"/>
            <w:szCs w:val="18"/>
          </w:rPr>
          <w:id w:val="1633520843"/>
          <w:placeholder>
            <w:docPart w:val="C4DDB918CFAA4330BA8590DE0736C8B8"/>
          </w:placeholder>
          <w:temporary/>
          <w:showingPlcHdr/>
          <w15:appearance w15:val="hidden"/>
        </w:sdtPr>
        <w:sdtEndPr/>
        <w:sdtContent>
          <w:r w:rsidR="006344A8" w:rsidRPr="00BB3D7A">
            <w:rPr>
              <w:sz w:val="18"/>
              <w:szCs w:val="18"/>
            </w:rPr>
            <w:t>Special notes:</w:t>
          </w:r>
        </w:sdtContent>
      </w:sdt>
    </w:p>
    <w:p w14:paraId="745656B8" w14:textId="77777777" w:rsidR="002B2D13" w:rsidRPr="00BB3D7A" w:rsidRDefault="00572233">
      <w:pPr>
        <w:rPr>
          <w:sz w:val="18"/>
          <w:szCs w:val="18"/>
        </w:rPr>
      </w:pPr>
      <w:r w:rsidRPr="00BB3D7A">
        <w:rPr>
          <w:sz w:val="18"/>
          <w:szCs w:val="18"/>
        </w:rPr>
        <w:t>n/a</w:t>
      </w:r>
    </w:p>
    <w:sectPr w:rsidR="002B2D13" w:rsidRPr="00BB3D7A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931B" w14:textId="77777777" w:rsidR="00A92E59" w:rsidRDefault="00A92E59">
      <w:pPr>
        <w:spacing w:before="0" w:after="0"/>
      </w:pPr>
      <w:r>
        <w:separator/>
      </w:r>
    </w:p>
  </w:endnote>
  <w:endnote w:type="continuationSeparator" w:id="0">
    <w:p w14:paraId="5499E455" w14:textId="77777777" w:rsidR="00A92E59" w:rsidRDefault="00A92E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A4C22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9C8CE" w14:textId="77777777" w:rsidR="00A92E59" w:rsidRDefault="00A92E59">
      <w:pPr>
        <w:spacing w:before="0" w:after="0"/>
      </w:pPr>
      <w:r>
        <w:separator/>
      </w:r>
    </w:p>
  </w:footnote>
  <w:footnote w:type="continuationSeparator" w:id="0">
    <w:p w14:paraId="47D4EB31" w14:textId="77777777" w:rsidR="00A92E59" w:rsidRDefault="00A92E5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1530923">
    <w:abstractNumId w:val="2"/>
  </w:num>
  <w:num w:numId="2" w16cid:durableId="494339064">
    <w:abstractNumId w:val="3"/>
  </w:num>
  <w:num w:numId="3" w16cid:durableId="514075289">
    <w:abstractNumId w:val="1"/>
  </w:num>
  <w:num w:numId="4" w16cid:durableId="204608053">
    <w:abstractNumId w:val="0"/>
  </w:num>
  <w:num w:numId="5" w16cid:durableId="480541556">
    <w:abstractNumId w:val="1"/>
    <w:lvlOverride w:ilvl="0">
      <w:startOverride w:val="1"/>
    </w:lvlOverride>
  </w:num>
  <w:num w:numId="6" w16cid:durableId="50031463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59"/>
    <w:rsid w:val="00036A01"/>
    <w:rsid w:val="00085C00"/>
    <w:rsid w:val="000C06CA"/>
    <w:rsid w:val="00137B89"/>
    <w:rsid w:val="001B3755"/>
    <w:rsid w:val="001E0877"/>
    <w:rsid w:val="002B2D13"/>
    <w:rsid w:val="0034721D"/>
    <w:rsid w:val="003D5BF7"/>
    <w:rsid w:val="003F257D"/>
    <w:rsid w:val="00544D17"/>
    <w:rsid w:val="00572233"/>
    <w:rsid w:val="005A7328"/>
    <w:rsid w:val="006344A8"/>
    <w:rsid w:val="006E43AC"/>
    <w:rsid w:val="00734EEC"/>
    <w:rsid w:val="007F04FA"/>
    <w:rsid w:val="008A390B"/>
    <w:rsid w:val="00987844"/>
    <w:rsid w:val="00A92E59"/>
    <w:rsid w:val="00AF20ED"/>
    <w:rsid w:val="00BB3D7A"/>
    <w:rsid w:val="00D60069"/>
    <w:rsid w:val="00D62E01"/>
    <w:rsid w:val="00D661EE"/>
    <w:rsid w:val="00E048B4"/>
    <w:rsid w:val="00F12EA4"/>
    <w:rsid w:val="00F434DD"/>
    <w:rsid w:val="00F4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903243"/>
  <w15:docId w15:val="{BCB990DA-0816-4719-9D79-F20684D0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no\Downloads\YWCC_307_meeting_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2B2BFE8BC14297BB882376FEE11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D027A-53A2-4DB3-B80F-9C3520BC7C7D}"/>
      </w:docPartPr>
      <w:docPartBody>
        <w:p w:rsidR="00000000" w:rsidRDefault="00513DC5">
          <w:pPr>
            <w:pStyle w:val="F32B2BFE8BC14297BB882376FEE1178D"/>
          </w:pPr>
          <w:r>
            <w:t>Team Meeting</w:t>
          </w:r>
        </w:p>
      </w:docPartBody>
    </w:docPart>
    <w:docPart>
      <w:docPartPr>
        <w:name w:val="E74A81201B964BF99974EFC94B9AC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54CCC-0A03-42B0-A6E8-CD7BB86060E7}"/>
      </w:docPartPr>
      <w:docPartBody>
        <w:p w:rsidR="00000000" w:rsidRDefault="00513DC5">
          <w:pPr>
            <w:pStyle w:val="E74A81201B964BF99974EFC94B9AC09E"/>
          </w:pPr>
          <w:r w:rsidRPr="00E048B4">
            <w:t>Meeting called by:</w:t>
          </w:r>
        </w:p>
      </w:docPartBody>
    </w:docPart>
    <w:docPart>
      <w:docPartPr>
        <w:name w:val="DB39230343B442469DB8AD6267CB4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054CD-AFA3-4F05-817D-D1A78368DF55}"/>
      </w:docPartPr>
      <w:docPartBody>
        <w:p w:rsidR="00000000" w:rsidRDefault="00513DC5">
          <w:pPr>
            <w:pStyle w:val="DB39230343B442469DB8AD6267CB40CA"/>
          </w:pPr>
          <w:r w:rsidRPr="00E048B4">
            <w:t>Type of meeting:</w:t>
          </w:r>
        </w:p>
      </w:docPartBody>
    </w:docPart>
    <w:docPart>
      <w:docPartPr>
        <w:name w:val="83ACBE01FD244F3092B7A0F02DCAC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6C276-0B77-4C20-A242-23E482720643}"/>
      </w:docPartPr>
      <w:docPartBody>
        <w:p w:rsidR="00000000" w:rsidRDefault="00513DC5">
          <w:pPr>
            <w:pStyle w:val="83ACBE01FD244F3092B7A0F02DCACCB6"/>
          </w:pPr>
          <w:r w:rsidRPr="00E048B4">
            <w:t>Facilitator:</w:t>
          </w:r>
        </w:p>
      </w:docPartBody>
    </w:docPart>
    <w:docPart>
      <w:docPartPr>
        <w:name w:val="728D24EB19F1405C9A013D1638F84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12165-14FE-4B0E-9793-975508B1A86D}"/>
      </w:docPartPr>
      <w:docPartBody>
        <w:p w:rsidR="00000000" w:rsidRDefault="00513DC5">
          <w:pPr>
            <w:pStyle w:val="728D24EB19F1405C9A013D1638F84FE0"/>
          </w:pPr>
          <w:r w:rsidRPr="00E048B4">
            <w:t>Note taker:</w:t>
          </w:r>
        </w:p>
      </w:docPartBody>
    </w:docPart>
    <w:docPart>
      <w:docPartPr>
        <w:name w:val="C8D9D4302AB0484DA0047CECBB6D2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8CA85-E867-453C-9733-237E3BC884E4}"/>
      </w:docPartPr>
      <w:docPartBody>
        <w:p w:rsidR="00000000" w:rsidRDefault="00513DC5">
          <w:pPr>
            <w:pStyle w:val="C8D9D4302AB0484DA0047CECBB6D24B0"/>
          </w:pPr>
          <w:r w:rsidRPr="00E048B4">
            <w:t>Timekeeper:</w:t>
          </w:r>
        </w:p>
      </w:docPartBody>
    </w:docPart>
    <w:docPart>
      <w:docPartPr>
        <w:name w:val="6C3A7044236B42D198B4D6703EFC2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F5ED2-4CB9-4003-B096-0FFA159D95EC}"/>
      </w:docPartPr>
      <w:docPartBody>
        <w:p w:rsidR="00000000" w:rsidRDefault="00513DC5">
          <w:pPr>
            <w:pStyle w:val="6C3A7044236B42D198B4D6703EFC2356"/>
          </w:pPr>
          <w:r>
            <w:t>Attendees:</w:t>
          </w:r>
        </w:p>
      </w:docPartBody>
    </w:docPart>
    <w:docPart>
      <w:docPartPr>
        <w:name w:val="A87A3FFF09B9451899B55B267B82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7CD8C-018B-412B-A084-E6A27F3D4F03}"/>
      </w:docPartPr>
      <w:docPartBody>
        <w:p w:rsidR="00000000" w:rsidRDefault="00513DC5">
          <w:pPr>
            <w:pStyle w:val="A87A3FFF09B9451899B55B267B8285D2"/>
          </w:pPr>
          <w:r>
            <w:t>Please read:</w:t>
          </w:r>
        </w:p>
      </w:docPartBody>
    </w:docPart>
    <w:docPart>
      <w:docPartPr>
        <w:name w:val="FC67E5EB31AD4A2894E59EFCF5D4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1B3F6-1EF5-445B-868A-D0C9BE42C885}"/>
      </w:docPartPr>
      <w:docPartBody>
        <w:p w:rsidR="00000000" w:rsidRDefault="00513DC5">
          <w:pPr>
            <w:pStyle w:val="FC67E5EB31AD4A2894E59EFCF5D4BF98"/>
          </w:pPr>
          <w:r>
            <w:t>Please bring:</w:t>
          </w:r>
        </w:p>
      </w:docPartBody>
    </w:docPart>
    <w:docPart>
      <w:docPartPr>
        <w:name w:val="307967EFDBCD4E98B6AFBC9C0A6AE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B2194-BF58-4C77-BB24-54FD01AD9C53}"/>
      </w:docPartPr>
      <w:docPartBody>
        <w:p w:rsidR="00000000" w:rsidRDefault="00513DC5">
          <w:pPr>
            <w:pStyle w:val="307967EFDBCD4E98B6AFBC9C0A6AE5AA"/>
          </w:pPr>
          <w:r>
            <w:t>Minutes</w:t>
          </w:r>
        </w:p>
      </w:docPartBody>
    </w:docPart>
    <w:docPart>
      <w:docPartPr>
        <w:name w:val="D67B2A8F0082413E9CCA5BE9F54E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9C777-59C1-4969-94A5-9CAB14E82393}"/>
      </w:docPartPr>
      <w:docPartBody>
        <w:p w:rsidR="00000000" w:rsidRDefault="00513DC5">
          <w:pPr>
            <w:pStyle w:val="D67B2A8F0082413E9CCA5BE9F54E03F9"/>
          </w:pPr>
          <w:r>
            <w:t>Agenda item:</w:t>
          </w:r>
        </w:p>
      </w:docPartBody>
    </w:docPart>
    <w:docPart>
      <w:docPartPr>
        <w:name w:val="A88F708AFCE14775BAFB60D800A8F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BDDA2-627F-4994-B369-EF99E2DC1FBE}"/>
      </w:docPartPr>
      <w:docPartBody>
        <w:p w:rsidR="00000000" w:rsidRDefault="00513DC5">
          <w:pPr>
            <w:pStyle w:val="A88F708AFCE14775BAFB60D800A8F29A"/>
          </w:pPr>
          <w:r>
            <w:t>Presenter:</w:t>
          </w:r>
        </w:p>
      </w:docPartBody>
    </w:docPart>
    <w:docPart>
      <w:docPartPr>
        <w:name w:val="119B0FBB2DC04872BCE2FE4B30F57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79C6E-6552-4AF8-BA5B-4F0C66158841}"/>
      </w:docPartPr>
      <w:docPartBody>
        <w:p w:rsidR="00000000" w:rsidRDefault="00513DC5">
          <w:pPr>
            <w:pStyle w:val="119B0FBB2DC04872BCE2FE4B30F5730C"/>
          </w:pPr>
          <w:r>
            <w:t>Discussion:</w:t>
          </w:r>
        </w:p>
      </w:docPartBody>
    </w:docPart>
    <w:docPart>
      <w:docPartPr>
        <w:name w:val="F443D8D919894D22AAF3840B408F2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3121E-9E76-4610-901B-06E8E08C3C6E}"/>
      </w:docPartPr>
      <w:docPartBody>
        <w:p w:rsidR="00000000" w:rsidRDefault="00513DC5">
          <w:pPr>
            <w:pStyle w:val="F443D8D919894D22AAF3840B408F2A96"/>
          </w:pPr>
          <w:r>
            <w:t>Conclusions:</w:t>
          </w:r>
        </w:p>
      </w:docPartBody>
    </w:docPart>
    <w:docPart>
      <w:docPartPr>
        <w:name w:val="34DC6A31B6074FD89D96D490B343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1E4D0-BC63-497E-B7E0-459D6626E316}"/>
      </w:docPartPr>
      <w:docPartBody>
        <w:p w:rsidR="00000000" w:rsidRDefault="000A0185">
          <w:pPr>
            <w:pStyle w:val="34DC6A31B6074FD89D96D490B34306E1"/>
          </w:pPr>
          <w:r>
            <w:t>Action items</w:t>
          </w:r>
        </w:p>
      </w:docPartBody>
    </w:docPart>
    <w:docPart>
      <w:docPartPr>
        <w:name w:val="BCB0EA9E0AF34D8CA83B2F6E32C91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CE12-6A5D-4ED8-8A9A-5893C8E09E7A}"/>
      </w:docPartPr>
      <w:docPartBody>
        <w:p w:rsidR="00000000" w:rsidRDefault="000A0185">
          <w:pPr>
            <w:pStyle w:val="BCB0EA9E0AF34D8CA83B2F6E32C91FF4"/>
          </w:pPr>
          <w:r>
            <w:t>Person responsible</w:t>
          </w:r>
        </w:p>
      </w:docPartBody>
    </w:docPart>
    <w:docPart>
      <w:docPartPr>
        <w:name w:val="F83530B51D1E4A1D967194F410D99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C2559-9DD4-4076-9479-C0D2807E06A2}"/>
      </w:docPartPr>
      <w:docPartBody>
        <w:p w:rsidR="00000000" w:rsidRDefault="000A0185">
          <w:pPr>
            <w:pStyle w:val="F83530B51D1E4A1D967194F410D99806"/>
          </w:pPr>
          <w:r>
            <w:t>Deadline</w:t>
          </w:r>
        </w:p>
      </w:docPartBody>
    </w:docPart>
    <w:docPart>
      <w:docPartPr>
        <w:name w:val="5535F43E2E464F79AAF87E6E39172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6DD3A-9119-4D73-9519-1E3D4E1A5860}"/>
      </w:docPartPr>
      <w:docPartBody>
        <w:p w:rsidR="00000000" w:rsidRDefault="00513DC5">
          <w:pPr>
            <w:pStyle w:val="5535F43E2E464F79AAF87E6E39172F8C"/>
          </w:pPr>
          <w:r>
            <w:t>Other Information</w:t>
          </w:r>
        </w:p>
      </w:docPartBody>
    </w:docPart>
    <w:docPart>
      <w:docPartPr>
        <w:name w:val="01780CEF26D2484BAC6074E2C112B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C5C2-6FD8-45B4-89BC-5020AC9590E9}"/>
      </w:docPartPr>
      <w:docPartBody>
        <w:p w:rsidR="00000000" w:rsidRDefault="00513DC5">
          <w:pPr>
            <w:pStyle w:val="01780CEF26D2484BAC6074E2C112B947"/>
          </w:pPr>
          <w:r>
            <w:t>Observers:</w:t>
          </w:r>
        </w:p>
      </w:docPartBody>
    </w:docPart>
    <w:docPart>
      <w:docPartPr>
        <w:name w:val="E67F222E3D1843CFBBF125B3430A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145AF-E7C2-4CAF-B3BA-7D344E38F4D7}"/>
      </w:docPartPr>
      <w:docPartBody>
        <w:p w:rsidR="00000000" w:rsidRDefault="00513DC5">
          <w:pPr>
            <w:pStyle w:val="E67F222E3D1843CFBBF125B3430A2CEB"/>
          </w:pPr>
          <w:r>
            <w:t>Resources:</w:t>
          </w:r>
        </w:p>
      </w:docPartBody>
    </w:docPart>
    <w:docPart>
      <w:docPartPr>
        <w:name w:val="C4DDB918CFAA4330BA8590DE0736C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24A1C-6277-4F33-BA9C-DC0550B4D7E1}"/>
      </w:docPartPr>
      <w:docPartBody>
        <w:p w:rsidR="00000000" w:rsidRDefault="00513DC5">
          <w:pPr>
            <w:pStyle w:val="C4DDB918CFAA4330BA8590DE0736C8B8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B2BFE8BC14297BB882376FEE1178D">
    <w:name w:val="F32B2BFE8BC14297BB882376FEE1178D"/>
  </w:style>
  <w:style w:type="paragraph" w:customStyle="1" w:styleId="E74A81201B964BF99974EFC94B9AC09E">
    <w:name w:val="E74A81201B964BF99974EFC94B9AC09E"/>
  </w:style>
  <w:style w:type="paragraph" w:customStyle="1" w:styleId="DB39230343B442469DB8AD6267CB40CA">
    <w:name w:val="DB39230343B442469DB8AD6267CB40CA"/>
  </w:style>
  <w:style w:type="paragraph" w:customStyle="1" w:styleId="83ACBE01FD244F3092B7A0F02DCACCB6">
    <w:name w:val="83ACBE01FD244F3092B7A0F02DCACCB6"/>
  </w:style>
  <w:style w:type="paragraph" w:customStyle="1" w:styleId="728D24EB19F1405C9A013D1638F84FE0">
    <w:name w:val="728D24EB19F1405C9A013D1638F84FE0"/>
  </w:style>
  <w:style w:type="paragraph" w:customStyle="1" w:styleId="C8D9D4302AB0484DA0047CECBB6D24B0">
    <w:name w:val="C8D9D4302AB0484DA0047CECBB6D24B0"/>
  </w:style>
  <w:style w:type="paragraph" w:customStyle="1" w:styleId="6C3A7044236B42D198B4D6703EFC2356">
    <w:name w:val="6C3A7044236B42D198B4D6703EFC2356"/>
  </w:style>
  <w:style w:type="paragraph" w:customStyle="1" w:styleId="A87A3FFF09B9451899B55B267B8285D2">
    <w:name w:val="A87A3FFF09B9451899B55B267B8285D2"/>
  </w:style>
  <w:style w:type="paragraph" w:customStyle="1" w:styleId="FC67E5EB31AD4A2894E59EFCF5D4BF98">
    <w:name w:val="FC67E5EB31AD4A2894E59EFCF5D4BF98"/>
  </w:style>
  <w:style w:type="paragraph" w:customStyle="1" w:styleId="307967EFDBCD4E98B6AFBC9C0A6AE5AA">
    <w:name w:val="307967EFDBCD4E98B6AFBC9C0A6AE5AA"/>
  </w:style>
  <w:style w:type="paragraph" w:customStyle="1" w:styleId="D67B2A8F0082413E9CCA5BE9F54E03F9">
    <w:name w:val="D67B2A8F0082413E9CCA5BE9F54E03F9"/>
  </w:style>
  <w:style w:type="paragraph" w:customStyle="1" w:styleId="A88F708AFCE14775BAFB60D800A8F29A">
    <w:name w:val="A88F708AFCE14775BAFB60D800A8F29A"/>
  </w:style>
  <w:style w:type="paragraph" w:customStyle="1" w:styleId="119B0FBB2DC04872BCE2FE4B30F5730C">
    <w:name w:val="119B0FBB2DC04872BCE2FE4B30F5730C"/>
  </w:style>
  <w:style w:type="paragraph" w:customStyle="1" w:styleId="33B6485C25504635AF47E1F04B486A04">
    <w:name w:val="33B6485C25504635AF47E1F04B486A04"/>
  </w:style>
  <w:style w:type="paragraph" w:customStyle="1" w:styleId="21C59578F4D24248AB054944F8139ACC">
    <w:name w:val="21C59578F4D24248AB054944F8139ACC"/>
  </w:style>
  <w:style w:type="paragraph" w:customStyle="1" w:styleId="BDE7FD087343483D96B62AF802C99332">
    <w:name w:val="BDE7FD087343483D96B62AF802C99332"/>
  </w:style>
  <w:style w:type="paragraph" w:customStyle="1" w:styleId="552FAF2998F540E1A8FE4841F6FFA20A">
    <w:name w:val="552FAF2998F540E1A8FE4841F6FFA20A"/>
  </w:style>
  <w:style w:type="paragraph" w:customStyle="1" w:styleId="1D308FC1E35449EFBFC09F002DEB6201">
    <w:name w:val="1D308FC1E35449EFBFC09F002DEB6201"/>
  </w:style>
  <w:style w:type="paragraph" w:customStyle="1" w:styleId="3386D34822924B019EA2683E47EDA8D8">
    <w:name w:val="3386D34822924B019EA2683E47EDA8D8"/>
  </w:style>
  <w:style w:type="paragraph" w:customStyle="1" w:styleId="EC0B441998D64DDE9C2BA7417D66C86B">
    <w:name w:val="EC0B441998D64DDE9C2BA7417D66C86B"/>
  </w:style>
  <w:style w:type="paragraph" w:customStyle="1" w:styleId="F443D8D919894D22AAF3840B408F2A96">
    <w:name w:val="F443D8D919894D22AAF3840B408F2A96"/>
  </w:style>
  <w:style w:type="paragraph" w:customStyle="1" w:styleId="34DC6A31B6074FD89D96D490B34306E1">
    <w:name w:val="34DC6A31B6074FD89D96D490B34306E1"/>
  </w:style>
  <w:style w:type="paragraph" w:customStyle="1" w:styleId="BCB0EA9E0AF34D8CA83B2F6E32C91FF4">
    <w:name w:val="BCB0EA9E0AF34D8CA83B2F6E32C91FF4"/>
  </w:style>
  <w:style w:type="paragraph" w:customStyle="1" w:styleId="F83530B51D1E4A1D967194F410D99806">
    <w:name w:val="F83530B51D1E4A1D967194F410D99806"/>
  </w:style>
  <w:style w:type="paragraph" w:customStyle="1" w:styleId="5535F43E2E464F79AAF87E6E39172F8C">
    <w:name w:val="5535F43E2E464F79AAF87E6E39172F8C"/>
  </w:style>
  <w:style w:type="paragraph" w:customStyle="1" w:styleId="01780CEF26D2484BAC6074E2C112B947">
    <w:name w:val="01780CEF26D2484BAC6074E2C112B947"/>
  </w:style>
  <w:style w:type="paragraph" w:customStyle="1" w:styleId="E67F222E3D1843CFBBF125B3430A2CEB">
    <w:name w:val="E67F222E3D1843CFBBF125B3430A2CEB"/>
  </w:style>
  <w:style w:type="paragraph" w:customStyle="1" w:styleId="C4DDB918CFAA4330BA8590DE0736C8B8">
    <w:name w:val="C4DDB918CFAA4330BA8590DE0736C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YWCC_307_meeting_minutes.dotx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ibrahim</dc:creator>
  <cp:keywords/>
  <dc:description/>
  <cp:lastModifiedBy>abanoub ibrahim</cp:lastModifiedBy>
  <cp:revision>2</cp:revision>
  <dcterms:created xsi:type="dcterms:W3CDTF">2022-04-19T23:15:00Z</dcterms:created>
  <dcterms:modified xsi:type="dcterms:W3CDTF">2022-04-19T23:15:00Z</dcterms:modified>
  <cp:version/>
</cp:coreProperties>
</file>